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614DD" w:rsidRDefault="0006339B" w14:paraId="405ADFB7" w14:textId="17B3217F">
      <w:pPr>
        <w:pStyle w:val="NoSpacing"/>
      </w:pPr>
      <w:r>
        <w:t>Prof. Nichols</w:t>
      </w:r>
    </w:p>
    <w:p w:rsidR="00E614DD" w:rsidRDefault="00F64EA0" w14:paraId="79453BD4" w14:textId="470B09A6">
      <w:pPr>
        <w:pStyle w:val="NoSpacing"/>
      </w:pPr>
      <w:r>
        <w:t>IT-115</w:t>
      </w:r>
    </w:p>
    <w:p w:rsidR="00E614DD" w:rsidRDefault="0089280E" w14:paraId="701537BD" w14:textId="7D1F0D55">
      <w:pPr>
        <w:pStyle w:val="NoSpacing"/>
      </w:pPr>
      <w:r>
        <w:t>1/16/2025</w:t>
      </w:r>
    </w:p>
    <w:p w:rsidR="0089280E" w:rsidRDefault="0089280E" w14:paraId="6A6E44F4" w14:textId="77777777">
      <w:pPr>
        <w:pStyle w:val="NoSpacing"/>
      </w:pPr>
    </w:p>
    <w:p w:rsidR="0089280E" w:rsidRDefault="00342D0C" w14:paraId="09480752" w14:textId="0DDD35A5">
      <w:pPr>
        <w:pStyle w:val="NoSpacing"/>
      </w:pPr>
      <w:r>
        <w:t>Member 1:</w:t>
      </w:r>
      <w:r w:rsidR="00923EA4">
        <w:t xml:space="preserve"> Julian Canyon</w:t>
      </w:r>
      <w:r w:rsidR="00476E80">
        <w:t>, jujucanyon@gmail.com</w:t>
      </w:r>
    </w:p>
    <w:p w:rsidR="00342D0C" w:rsidRDefault="00342D0C" w14:paraId="2E9CF53A" w14:textId="31B5D8E7">
      <w:pPr>
        <w:pStyle w:val="NoSpacing"/>
      </w:pPr>
      <w:r>
        <w:t>Member 2:</w:t>
      </w:r>
      <w:r w:rsidR="00923EA4">
        <w:t xml:space="preserve"> Lorena Sanchez</w:t>
      </w:r>
      <w:r w:rsidR="005E25F4">
        <w:t xml:space="preserve">, </w:t>
      </w:r>
      <w:r w:rsidRPr="005E25F4" w:rsidR="005E25F4">
        <w:t>lorena.arciniegas15@gmail.com</w:t>
      </w:r>
    </w:p>
    <w:p w:rsidR="00342D0C" w:rsidRDefault="00342D0C" w14:paraId="0996C439" w14:textId="4CCA2B38">
      <w:pPr>
        <w:pStyle w:val="NoSpacing"/>
      </w:pPr>
      <w:r>
        <w:t>Member 3:</w:t>
      </w:r>
      <w:r w:rsidR="00923EA4">
        <w:t xml:space="preserve"> Max Prindle</w:t>
      </w:r>
      <w:r w:rsidR="00476E80">
        <w:t xml:space="preserve">, </w:t>
      </w:r>
      <w:r w:rsidRPr="00476E80" w:rsidR="00476E80">
        <w:t>emprindle@outlook.com</w:t>
      </w:r>
    </w:p>
    <w:p w:rsidR="00342D0C" w:rsidRDefault="00342D0C" w14:paraId="24708463" w14:textId="50641335">
      <w:pPr>
        <w:pStyle w:val="NoSpacing"/>
      </w:pPr>
      <w:r>
        <w:t>Member 4:</w:t>
      </w:r>
      <w:r w:rsidR="0055492E">
        <w:t xml:space="preserve"> </w:t>
      </w:r>
      <w:r w:rsidR="00CB143C">
        <w:t>Eleni Mulu</w:t>
      </w:r>
      <w:r w:rsidR="000111F7">
        <w:t>, elenisamson@gmail.com</w:t>
      </w:r>
    </w:p>
    <w:p w:rsidR="000E0D0D" w:rsidRDefault="000E0D0D" w14:paraId="4E6EDDC0" w14:textId="77777777">
      <w:pPr>
        <w:pStyle w:val="NoSpacing"/>
      </w:pPr>
    </w:p>
    <w:p w:rsidR="00E251DB" w:rsidRDefault="0055492E" w14:paraId="3BDE0944" w14:textId="3E79B23E">
      <w:pPr>
        <w:pStyle w:val="NoSpacing"/>
      </w:pPr>
      <w:r>
        <w:tab/>
      </w:r>
      <w:r>
        <w:tab/>
      </w:r>
      <w:r>
        <w:tab/>
      </w:r>
      <w:r>
        <w:tab/>
      </w:r>
      <w:r>
        <w:t>Ground Rules</w:t>
      </w:r>
    </w:p>
    <w:p w:rsidR="00E251DB" w:rsidP="00E251DB" w:rsidRDefault="00E251DB" w14:paraId="02669FA3" w14:textId="5CFF8A63">
      <w:pPr>
        <w:pStyle w:val="NoSpacing"/>
        <w:numPr>
          <w:ilvl w:val="0"/>
          <w:numId w:val="23"/>
        </w:numPr>
      </w:pPr>
      <w:r>
        <w:t>Respectful to everyone regardless of belief or background</w:t>
      </w:r>
    </w:p>
    <w:p w:rsidR="00E251DB" w:rsidP="0055492E" w:rsidRDefault="0055492E" w14:paraId="34DD606B" w14:textId="2F7C3EE8">
      <w:pPr>
        <w:pStyle w:val="NoSpacing"/>
        <w:numPr>
          <w:ilvl w:val="0"/>
          <w:numId w:val="23"/>
        </w:numPr>
      </w:pPr>
      <w:r>
        <w:t>Try to contribute equally to group projects</w:t>
      </w:r>
    </w:p>
    <w:p w:rsidR="0055492E" w:rsidP="0055492E" w:rsidRDefault="0055492E" w14:paraId="4F7B1E13" w14:textId="516D1353">
      <w:pPr>
        <w:pStyle w:val="NoSpacing"/>
        <w:numPr>
          <w:ilvl w:val="0"/>
          <w:numId w:val="23"/>
        </w:numPr>
      </w:pPr>
      <w:r>
        <w:t>Listen to people even if you don’t agree with them.</w:t>
      </w:r>
    </w:p>
    <w:p w:rsidR="0055492E" w:rsidP="0055492E" w:rsidRDefault="0055492E" w14:paraId="57AF68C3" w14:textId="3E39982A">
      <w:pPr>
        <w:pStyle w:val="NoSpacing"/>
        <w:numPr>
          <w:ilvl w:val="0"/>
          <w:numId w:val="23"/>
        </w:numPr>
      </w:pPr>
      <w:r>
        <w:t>No politics unless the assignment specifies</w:t>
      </w:r>
    </w:p>
    <w:p w:rsidR="0060375D" w:rsidP="0055492E" w:rsidRDefault="0060375D" w14:paraId="143B8B1D" w14:textId="6A7BF464">
      <w:pPr>
        <w:pStyle w:val="NoSpacing"/>
        <w:numPr>
          <w:ilvl w:val="0"/>
          <w:numId w:val="23"/>
        </w:numPr>
      </w:pPr>
      <w:r>
        <w:t>Communicate when an issue arises, don’t be afraid to ask for help.</w:t>
      </w:r>
    </w:p>
    <w:p w:rsidR="0060375D" w:rsidP="00F818B3" w:rsidRDefault="0060375D" w14:paraId="15B93D95" w14:textId="77777777">
      <w:pPr>
        <w:pStyle w:val="NoSpacing"/>
        <w:ind w:left="360"/>
      </w:pPr>
    </w:p>
    <w:p w:rsidR="00461993" w:rsidP="00787485" w:rsidRDefault="00787485" w14:paraId="0D763481" w14:textId="76CB0662">
      <w:pPr>
        <w:pStyle w:val="NoSpacing"/>
        <w:ind w:left="2520"/>
      </w:pPr>
      <w:r>
        <w:t>Effective form of communication</w:t>
      </w:r>
    </w:p>
    <w:p w:rsidR="008445EE" w:rsidP="008445EE" w:rsidRDefault="00787485" w14:paraId="72E2E27A" w14:textId="239A371E">
      <w:pPr>
        <w:pStyle w:val="NoSpacing"/>
        <w:numPr>
          <w:ilvl w:val="0"/>
          <w:numId w:val="24"/>
        </w:numPr>
      </w:pPr>
      <w:r>
        <w:t>Discord</w:t>
      </w:r>
    </w:p>
    <w:p w:rsidR="008445EE" w:rsidP="008445EE" w:rsidRDefault="008445EE" w14:paraId="5617864E" w14:textId="5632B2D4">
      <w:pPr>
        <w:pStyle w:val="NoSpacing"/>
        <w:numPr>
          <w:ilvl w:val="0"/>
          <w:numId w:val="24"/>
        </w:numPr>
      </w:pPr>
      <w:r>
        <w:t>Email</w:t>
      </w:r>
      <w:r w:rsidR="00102EB0">
        <w:t xml:space="preserve"> is backup</w:t>
      </w:r>
    </w:p>
    <w:p w:rsidR="001D093F" w:rsidP="00081FC2" w:rsidRDefault="001D093F" w14:paraId="5D7D34F4" w14:textId="5A9F34A9">
      <w:pPr>
        <w:pStyle w:val="NoSpacing"/>
        <w:ind w:left="2160"/>
      </w:pPr>
      <w:r w:rsidR="73B4F61E">
        <w:rPr/>
        <w:t>Meeting time: After Class between 5:20-5:50pm &amp; 9:00AM Sunday PDT</w:t>
      </w:r>
    </w:p>
    <w:p w:rsidR="001D093F" w:rsidP="00081FC2" w:rsidRDefault="001D093F" w14:paraId="760A64A3" w14:textId="64ABB361">
      <w:pPr>
        <w:pStyle w:val="NoSpacing"/>
        <w:ind w:left="2160"/>
      </w:pPr>
      <w:r>
        <w:t>Decision-making will be voting, flip a coin in ties.</w:t>
      </w:r>
    </w:p>
    <w:p w:rsidR="74F00D83" w:rsidP="74F00D83" w:rsidRDefault="74F00D83" w14:paraId="4A31DFBE" w14:textId="2423EEAB">
      <w:pPr>
        <w:pStyle w:val="NoSpacing"/>
      </w:pPr>
    </w:p>
    <w:p w:rsidR="62952995" w:rsidP="74F00D83" w:rsidRDefault="62952995" w14:paraId="1BEB7EFA" w14:textId="64BFD6F8">
      <w:pPr>
        <w:pStyle w:val="NoSpacing"/>
      </w:pPr>
      <w:r>
        <w:t>Responsibilities</w:t>
      </w:r>
    </w:p>
    <w:p w:rsidR="00325D5A" w:rsidP="74F00D83" w:rsidRDefault="62952995" w14:paraId="27D30D74" w14:textId="1D03DADD">
      <w:pPr>
        <w:pStyle w:val="NoSpacing"/>
      </w:pPr>
      <w:r>
        <w:t xml:space="preserve">1. Julian: </w:t>
      </w:r>
      <w:r w:rsidR="4983C7CF">
        <w:t>Managing repositories, can assist with html</w:t>
      </w:r>
    </w:p>
    <w:p w:rsidR="62952995" w:rsidP="74F00D83" w:rsidRDefault="62952995" w14:paraId="748EC8EA" w14:textId="468C1087">
      <w:pPr>
        <w:pStyle w:val="NoSpacing"/>
      </w:pPr>
      <w:r>
        <w:t>2. Lorena:</w:t>
      </w:r>
      <w:r w:rsidR="701BC47D">
        <w:t xml:space="preserve"> </w:t>
      </w:r>
      <w:r w:rsidR="1257E761">
        <w:t>Analyst, research &amp; constructs pages based off data</w:t>
      </w:r>
    </w:p>
    <w:p w:rsidR="62952995" w:rsidP="74F00D83" w:rsidRDefault="62952995" w14:paraId="1FDD7DA7" w14:textId="074B3A5B">
      <w:pPr>
        <w:pStyle w:val="NoSpacing"/>
      </w:pPr>
      <w:r>
        <w:t>3. Max:</w:t>
      </w:r>
      <w:r w:rsidR="7BE63156">
        <w:t xml:space="preserve">  </w:t>
      </w:r>
      <w:r w:rsidR="32218914">
        <w:t>Html lead</w:t>
      </w:r>
      <w:r w:rsidR="1B08E296">
        <w:t xml:space="preserve"> </w:t>
      </w:r>
    </w:p>
    <w:p w:rsidR="73B4F61E" w:rsidP="73B4F61E" w:rsidRDefault="73B4F61E" w14:paraId="6423D1BB" w14:textId="58E1252A">
      <w:pPr>
        <w:pStyle w:val="NoSpacing"/>
      </w:pPr>
      <w:r w:rsidR="3FFA51FD">
        <w:rPr/>
        <w:t>4. Eleni: UX Designer, making our projects more presentable</w:t>
      </w:r>
    </w:p>
    <w:p w:rsidR="73B4F61E" w:rsidP="73B4F61E" w:rsidRDefault="73B4F61E" w14:paraId="572913CF" w14:textId="5666F5C9">
      <w:pPr>
        <w:pStyle w:val="NoSpacing"/>
        <w:jc w:val="center"/>
      </w:pPr>
      <w:r w:rsidR="73B4F61E">
        <w:rPr/>
        <w:t xml:space="preserve">Goals </w:t>
      </w:r>
    </w:p>
    <w:p w:rsidR="73B4F61E" w:rsidP="73B4F61E" w:rsidRDefault="73B4F61E" w14:paraId="6F1F91EB" w14:textId="32176E34">
      <w:pPr>
        <w:pStyle w:val="NoSpacing"/>
        <w:numPr>
          <w:ilvl w:val="0"/>
          <w:numId w:val="2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3B4F61E" w:rsidR="73B4F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Understand the Client’s Needs and Goals</w:t>
      </w:r>
    </w:p>
    <w:p w:rsidR="73B4F61E" w:rsidP="73B4F61E" w:rsidRDefault="73B4F61E" w14:paraId="7A56BAF0" w14:textId="284B0827">
      <w:pPr>
        <w:pStyle w:val="NoSpacing"/>
        <w:numPr>
          <w:ilvl w:val="0"/>
          <w:numId w:val="2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3B4F61E" w:rsidR="73B4F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Maintain a strong project management process to ensure deliverables meet expectations</w:t>
      </w:r>
    </w:p>
    <w:p w:rsidR="73B4F61E" w:rsidP="73B4F61E" w:rsidRDefault="73B4F61E" w14:paraId="428A1F7E" w14:textId="65DEFF37">
      <w:pPr>
        <w:pStyle w:val="NoSpacing"/>
        <w:numPr>
          <w:ilvl w:val="0"/>
          <w:numId w:val="2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3B4F61E" w:rsidR="73B4F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Build Strong Client Relationships</w:t>
      </w:r>
    </w:p>
    <w:p w:rsidR="73B4F61E" w:rsidP="73B4F61E" w:rsidRDefault="73B4F61E" w14:paraId="1D0534AA" w14:textId="113E0138">
      <w:pPr>
        <w:pStyle w:val="ListParagraph"/>
        <w:numPr>
          <w:ilvl w:val="0"/>
          <w:numId w:val="25"/>
        </w:numPr>
        <w:rPr/>
      </w:pPr>
      <w:r w:rsidRPr="73B4F61E" w:rsidR="73B4F61E">
        <w:rPr>
          <w:noProof w:val="0"/>
          <w:lang w:val="en-US"/>
        </w:rPr>
        <w:t>Work as a team to bring creative and effective solutions.</w:t>
      </w:r>
    </w:p>
    <w:p w:rsidR="73B4F61E" w:rsidP="73B4F61E" w:rsidRDefault="73B4F61E" w14:paraId="4D39552B" w14:textId="0379E826">
      <w:pPr>
        <w:pStyle w:val="NoSpacing"/>
        <w:numPr>
          <w:ilvl w:val="0"/>
          <w:numId w:val="2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3B4F61E" w:rsidR="73B4F6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 data, insights, and reports to highlight improvements and success metrics</w:t>
      </w:r>
    </w:p>
    <w:p w:rsidR="73B4F61E" w:rsidP="73B4F61E" w:rsidRDefault="73B4F61E" w14:paraId="533333BA" w14:textId="6FAB73E0">
      <w:pPr>
        <w:pStyle w:val="NoSpacing"/>
      </w:pPr>
    </w:p>
    <w:p w:rsidR="74F00D83" w:rsidP="74F00D83" w:rsidRDefault="74F00D83" w14:paraId="5F01D502" w14:textId="6AADB973">
      <w:pPr>
        <w:pStyle w:val="NoSpacing"/>
        <w:ind w:left="1440"/>
      </w:pPr>
    </w:p>
    <w:tbl>
      <w:tblPr>
        <w:tblW w:w="9472" w:type="dxa"/>
        <w:jc w:val="left"/>
        <w:tblBorders>
          <w:top w:val="single" w:color="000000" w:themeColor="text2" w:sz="12" w:space="0"/>
          <w:left w:val="single" w:color="000000" w:themeColor="text2" w:sz="12" w:space="0"/>
          <w:bottom w:val="single" w:color="000000" w:themeColor="text2" w:sz="12" w:space="0"/>
          <w:right w:val="single" w:color="000000" w:themeColor="text2" w:sz="12" w:space="0"/>
          <w:insideH w:val="single" w:color="000000" w:themeColor="text2" w:sz="12"/>
          <w:insideV w:val="single" w:color="000000" w:themeColor="text2" w:sz="1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0"/>
        <w:gridCol w:w="3555"/>
        <w:gridCol w:w="2817"/>
      </w:tblGrid>
      <w:tr w:rsidRPr="00325D5A" w:rsidR="00325D5A" w:rsidTr="73B4F61E" w14:paraId="3DC0BB3D" w14:textId="77777777">
        <w:trPr>
          <w:trHeight w:val="420"/>
        </w:trPr>
        <w:tc>
          <w:tcPr>
            <w:tcW w:w="3100" w:type="dxa"/>
            <w:tcBorders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325D5A" w:rsidR="00325D5A" w:rsidP="73B4F61E" w:rsidRDefault="00325D5A" w14:paraId="704B81EA" w14:textId="77777777">
            <w:pPr>
              <w:pStyle w:val="NoSpacing"/>
              <w:ind w:left="864"/>
              <w:jc w:val="both"/>
            </w:pPr>
            <w:r w:rsidRPr="73B4F61E" w:rsidR="73B4F61E">
              <w:rPr>
                <w:b w:val="1"/>
                <w:bCs w:val="1"/>
              </w:rPr>
              <w:t>Name</w:t>
            </w:r>
          </w:p>
        </w:tc>
        <w:tc>
          <w:tcPr>
            <w:tcW w:w="3555" w:type="dxa"/>
            <w:tcBorders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325D5A" w:rsidR="00325D5A" w:rsidP="73B4F61E" w:rsidRDefault="00325D5A" w14:paraId="1BC3D6C3" w14:textId="77777777">
            <w:pPr>
              <w:pStyle w:val="NoSpacing"/>
              <w:ind w:left="864"/>
              <w:jc w:val="both"/>
            </w:pPr>
            <w:r w:rsidRPr="73B4F61E" w:rsidR="73B4F61E">
              <w:rPr>
                <w:b w:val="1"/>
                <w:bCs w:val="1"/>
              </w:rPr>
              <w:t>Initial</w:t>
            </w:r>
          </w:p>
        </w:tc>
        <w:tc>
          <w:tcPr>
            <w:tcW w:w="2817" w:type="dxa"/>
            <w:tcBorders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325D5A" w:rsidR="00325D5A" w:rsidP="73B4F61E" w:rsidRDefault="00325D5A" w14:paraId="4312A7EB" w14:textId="77777777">
            <w:pPr>
              <w:pStyle w:val="NoSpacing"/>
              <w:ind w:left="864"/>
              <w:jc w:val="both"/>
            </w:pPr>
            <w:r w:rsidRPr="73B4F61E" w:rsidR="73B4F61E">
              <w:rPr>
                <w:b w:val="1"/>
                <w:bCs w:val="1"/>
              </w:rPr>
              <w:t>Date</w:t>
            </w:r>
          </w:p>
        </w:tc>
      </w:tr>
      <w:tr w:rsidRPr="00325D5A" w:rsidR="00325D5A" w:rsidTr="73B4F61E" w14:paraId="71FCC10F" w14:textId="77777777">
        <w:trPr>
          <w:trHeight w:val="150"/>
        </w:trPr>
        <w:tc>
          <w:tcPr>
            <w:tcW w:w="3100" w:type="dxa"/>
            <w:tcBorders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325D5A" w:rsidR="00325D5A" w:rsidP="73B4F61E" w:rsidRDefault="00325D5A" w14:paraId="25DBD6F9" w14:textId="48595242">
            <w:pPr>
              <w:pStyle w:val="NoSpacing"/>
              <w:ind w:left="864"/>
              <w:jc w:val="both"/>
            </w:pPr>
            <w:r w:rsidR="73B4F61E">
              <w:rPr/>
              <w:t>Member 1: [</w:t>
            </w:r>
            <w:r w:rsidR="73B4F61E">
              <w:rPr/>
              <w:t>Julian Canyon</w:t>
            </w:r>
            <w:r w:rsidR="73B4F61E">
              <w:rPr/>
              <w:t>]</w:t>
            </w:r>
          </w:p>
        </w:tc>
        <w:tc>
          <w:tcPr>
            <w:tcW w:w="3555" w:type="dxa"/>
            <w:tcBorders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325D5A" w:rsidR="00325D5A" w:rsidP="73B4F61E" w:rsidRDefault="00B01550" w14:paraId="7DD2D0B1" w14:textId="122E30BE">
            <w:pPr>
              <w:pStyle w:val="NoSpacing"/>
              <w:ind w:left="864"/>
              <w:jc w:val="both"/>
            </w:pPr>
            <w:r w:rsidR="73B4F61E">
              <w:rPr/>
              <w:t>JC</w:t>
            </w:r>
          </w:p>
        </w:tc>
        <w:tc>
          <w:tcPr>
            <w:tcW w:w="2817" w:type="dxa"/>
            <w:tcBorders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325D5A" w:rsidR="00325D5A" w:rsidP="73B4F61E" w:rsidRDefault="00B01550" w14:paraId="1B9D0605" w14:textId="49E94DA4">
            <w:pPr>
              <w:pStyle w:val="NoSpacing"/>
              <w:ind w:left="864"/>
              <w:jc w:val="both"/>
            </w:pPr>
            <w:r w:rsidR="73B4F61E">
              <w:rPr/>
              <w:t>1/16/2025</w:t>
            </w:r>
          </w:p>
        </w:tc>
      </w:tr>
      <w:tr w:rsidRPr="00325D5A" w:rsidR="00325D5A" w:rsidTr="73B4F61E" w14:paraId="024AB22B" w14:textId="77777777">
        <w:trPr>
          <w:trHeight w:val="150"/>
        </w:trPr>
        <w:tc>
          <w:tcPr>
            <w:tcW w:w="3100" w:type="dxa"/>
            <w:tcBorders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325D5A" w:rsidR="00325D5A" w:rsidP="73B4F61E" w:rsidRDefault="00325D5A" w14:paraId="08875516" w14:textId="0906482F">
            <w:pPr>
              <w:pStyle w:val="NoSpacing"/>
              <w:ind w:left="864"/>
              <w:jc w:val="both"/>
            </w:pPr>
            <w:r w:rsidR="73B4F61E">
              <w:rPr/>
              <w:t>Member 2: [</w:t>
            </w:r>
            <w:r w:rsidR="73B4F61E">
              <w:rPr/>
              <w:t>Lorena Sanchez</w:t>
            </w:r>
            <w:r w:rsidR="73B4F61E">
              <w:rPr/>
              <w:t>]</w:t>
            </w:r>
          </w:p>
        </w:tc>
        <w:tc>
          <w:tcPr>
            <w:tcW w:w="3555" w:type="dxa"/>
            <w:tcBorders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325D5A" w:rsidR="00325D5A" w:rsidP="73B4F61E" w:rsidRDefault="27075770" w14:paraId="4AD7F18D" w14:textId="4BB522BF">
            <w:pPr>
              <w:pStyle w:val="NoSpacing"/>
              <w:ind w:left="864"/>
              <w:jc w:val="both"/>
            </w:pPr>
            <w:r w:rsidR="73B4F61E">
              <w:rPr/>
              <w:t>LS</w:t>
            </w:r>
          </w:p>
        </w:tc>
        <w:tc>
          <w:tcPr>
            <w:tcW w:w="2817" w:type="dxa"/>
            <w:tcBorders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325D5A" w:rsidR="00325D5A" w:rsidP="73B4F61E" w:rsidRDefault="6C138D97" w14:paraId="09EF4BC9" w14:textId="767A7E8B">
            <w:pPr>
              <w:pStyle w:val="NoSpacing"/>
              <w:ind w:left="864"/>
              <w:jc w:val="both"/>
            </w:pPr>
            <w:r w:rsidR="73B4F61E">
              <w:rPr/>
              <w:t>1/16/2025</w:t>
            </w:r>
          </w:p>
          <w:p w:rsidRPr="00325D5A" w:rsidR="00325D5A" w:rsidP="73B4F61E" w:rsidRDefault="6FF91076" w14:paraId="595A8FC7" w14:textId="12961EB5">
            <w:pPr>
              <w:pStyle w:val="NoSpacing"/>
              <w:ind w:left="864"/>
              <w:jc w:val="both"/>
            </w:pPr>
            <w:r w:rsidR="73B4F61E">
              <w:rPr/>
              <w:t xml:space="preserve"> 2/1/2025</w:t>
            </w:r>
          </w:p>
        </w:tc>
      </w:tr>
      <w:tr w:rsidRPr="00325D5A" w:rsidR="00325D5A" w:rsidTr="73B4F61E" w14:paraId="418EB37E" w14:textId="77777777">
        <w:trPr>
          <w:trHeight w:val="150"/>
        </w:trPr>
        <w:tc>
          <w:tcPr>
            <w:tcW w:w="3100" w:type="dxa"/>
            <w:tcBorders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325D5A" w:rsidR="00325D5A" w:rsidP="73B4F61E" w:rsidRDefault="00325D5A" w14:paraId="06A1CC2E" w14:textId="315EB15A">
            <w:pPr>
              <w:pStyle w:val="NoSpacing"/>
              <w:ind w:left="864"/>
              <w:jc w:val="both"/>
            </w:pPr>
            <w:r w:rsidR="73B4F61E">
              <w:rPr/>
              <w:t>Member 3: [</w:t>
            </w:r>
            <w:r w:rsidR="73B4F61E">
              <w:rPr/>
              <w:t>Max Prindle</w:t>
            </w:r>
            <w:r w:rsidR="73B4F61E">
              <w:rPr/>
              <w:t>]</w:t>
            </w:r>
          </w:p>
        </w:tc>
        <w:tc>
          <w:tcPr>
            <w:tcW w:w="3555" w:type="dxa"/>
            <w:tcBorders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325D5A" w:rsidR="00325D5A" w:rsidP="73B4F61E" w:rsidRDefault="6A0BEFDC" w14:paraId="0822A8CE" w14:textId="4202E40B">
            <w:pPr>
              <w:pStyle w:val="NoSpacing"/>
              <w:ind w:left="864"/>
              <w:jc w:val="both"/>
            </w:pPr>
            <w:r w:rsidR="73B4F61E">
              <w:rPr/>
              <w:t>MP</w:t>
            </w:r>
          </w:p>
        </w:tc>
        <w:tc>
          <w:tcPr>
            <w:tcW w:w="2817" w:type="dxa"/>
            <w:tcBorders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325D5A" w:rsidR="00325D5A" w:rsidP="73B4F61E" w:rsidRDefault="6A0BEFDC" w14:paraId="34B291C3" w14:textId="72F4C532">
            <w:pPr>
              <w:pStyle w:val="NoSpacing"/>
              <w:ind w:left="864"/>
              <w:jc w:val="both"/>
            </w:pPr>
            <w:r w:rsidR="73B4F61E">
              <w:rPr/>
              <w:t>1/16/2025</w:t>
            </w:r>
          </w:p>
        </w:tc>
      </w:tr>
      <w:tr w:rsidRPr="00325D5A" w:rsidR="00325D5A" w:rsidTr="73B4F61E" w14:paraId="6C3A8764" w14:textId="77777777">
        <w:trPr>
          <w:trHeight w:val="150"/>
        </w:trPr>
        <w:tc>
          <w:tcPr>
            <w:tcW w:w="3100" w:type="dxa"/>
            <w:tcBorders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325D5A" w:rsidR="00325D5A" w:rsidP="73B4F61E" w:rsidRDefault="00325D5A" w14:paraId="1A88D0ED" w14:textId="6EFD05E8">
            <w:pPr>
              <w:pStyle w:val="NoSpacing"/>
              <w:ind w:left="864"/>
              <w:jc w:val="both"/>
            </w:pPr>
            <w:r w:rsidR="73B4F61E">
              <w:rPr/>
              <w:t>Member 4: [</w:t>
            </w:r>
            <w:r w:rsidR="73B4F61E">
              <w:rPr/>
              <w:t>: Eleni Mulu</w:t>
            </w:r>
            <w:r w:rsidR="73B4F61E">
              <w:rPr/>
              <w:t>]</w:t>
            </w:r>
          </w:p>
        </w:tc>
        <w:tc>
          <w:tcPr>
            <w:tcW w:w="3555" w:type="dxa"/>
            <w:shd w:val="clear" w:color="auto" w:fill="auto"/>
            <w:tcMar/>
            <w:vAlign w:val="center"/>
            <w:hideMark/>
          </w:tcPr>
          <w:p w:rsidRPr="00325D5A" w:rsidR="00325D5A" w:rsidP="73B4F61E" w:rsidRDefault="009D0B1B" w14:paraId="0DC3DA02" w14:textId="7AB168AC">
            <w:pPr>
              <w:pStyle w:val="NoSpacing"/>
              <w:ind w:left="864"/>
              <w:jc w:val="both"/>
            </w:pPr>
            <w:r w:rsidR="73B4F61E">
              <w:rPr/>
              <w:t>EM</w:t>
            </w:r>
            <w:r>
              <w:br/>
            </w:r>
          </w:p>
        </w:tc>
        <w:tc>
          <w:tcPr>
            <w:tcW w:w="2817" w:type="dxa"/>
            <w:shd w:val="clear" w:color="auto" w:fill="auto"/>
            <w:tcMar/>
            <w:vAlign w:val="center"/>
            <w:hideMark/>
          </w:tcPr>
          <w:p w:rsidRPr="00325D5A" w:rsidR="00325D5A" w:rsidP="73B4F61E" w:rsidRDefault="00AF0378" w14:paraId="2D8F4443" w14:textId="5C0E90F3">
            <w:pPr>
              <w:pStyle w:val="NoSpacing"/>
              <w:ind w:left="864"/>
              <w:jc w:val="both"/>
            </w:pPr>
            <w:r w:rsidR="73B4F61E">
              <w:rPr/>
              <w:t>2/1/2025</w:t>
            </w:r>
          </w:p>
        </w:tc>
      </w:tr>
    </w:tbl>
    <w:p w:rsidR="73B4F61E" w:rsidP="73B4F61E" w:rsidRDefault="73B4F61E" w14:paraId="1A62EA72" w14:textId="2B49EDD0">
      <w:pPr>
        <w:pStyle w:val="NoSpacing"/>
        <w:ind w:left="864"/>
        <w:jc w:val="left"/>
      </w:pPr>
    </w:p>
    <w:p w:rsidR="00325D5A" w:rsidP="73B4F61E" w:rsidRDefault="00325D5A" w14:paraId="49CC99B6" w14:textId="7CE53569">
      <w:pPr>
        <w:pStyle w:val="NoSpacing"/>
        <w:ind w:left="864"/>
        <w:jc w:val="center"/>
      </w:pPr>
      <w:r w:rsidR="73B4F61E">
        <w:rPr/>
        <w:t xml:space="preserve">Project Timelines </w:t>
      </w:r>
    </w:p>
    <w:p w:rsidR="73B4F61E" w:rsidP="73B4F61E" w:rsidRDefault="73B4F61E" w14:paraId="12E25106" w14:textId="75B02E5E">
      <w:pPr>
        <w:pStyle w:val="ListParagraph"/>
        <w:numPr>
          <w:ilvl w:val="0"/>
          <w:numId w:val="2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3B4F61E" w:rsidR="73B4F61E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Test and review deliverables 2 days prior to deadline </w:t>
      </w:r>
    </w:p>
    <w:p w:rsidR="73B4F61E" w:rsidP="73B4F61E" w:rsidRDefault="73B4F61E" w14:paraId="24AD9ACC" w14:textId="5A390327">
      <w:pPr>
        <w:pStyle w:val="ListParagraph"/>
        <w:ind w:left="108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3B4F61E" w:rsidP="73B4F61E" w:rsidRDefault="73B4F61E" w14:paraId="25C50484" w14:textId="2B4B3431">
      <w:pPr>
        <w:pStyle w:val="NoSpacing"/>
        <w:ind w:left="864"/>
        <w:jc w:val="left"/>
      </w:pPr>
    </w:p>
    <w:p w:rsidR="73B4F61E" w:rsidP="73B4F61E" w:rsidRDefault="73B4F61E" w14:paraId="4118DF4D" w14:textId="2C0A21EB">
      <w:pPr>
        <w:pStyle w:val="NoSpacing"/>
        <w:ind w:left="864"/>
        <w:jc w:val="left"/>
      </w:pPr>
    </w:p>
    <w:sectPr w:rsidR="00325D5A">
      <w:headerReference w:type="default" r:id="rId8"/>
      <w:footerReference w:type="default" r:id="rId9"/>
      <w:headerReference w:type="first" r:id="rId10"/>
      <w:footerReference w:type="first" r:id="rId11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D2A2F" w:rsidRDefault="00ED2A2F" w14:paraId="0D51ABA9" w14:textId="77777777">
      <w:pPr>
        <w:spacing w:line="240" w:lineRule="auto"/>
      </w:pPr>
      <w:r>
        <w:separator/>
      </w:r>
    </w:p>
  </w:endnote>
  <w:endnote w:type="continuationSeparator" w:id="0">
    <w:p w:rsidR="00ED2A2F" w:rsidRDefault="00ED2A2F" w14:paraId="72A26949" w14:textId="77777777">
      <w:pPr>
        <w:spacing w:line="240" w:lineRule="auto"/>
      </w:pPr>
      <w:r>
        <w:continuationSeparator/>
      </w:r>
    </w:p>
  </w:endnote>
  <w:endnote w:type="continuationNotice" w:id="1">
    <w:p w:rsidR="00ED2A2F" w:rsidRDefault="00ED2A2F" w14:paraId="3CB2D7ED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7C2B003" w:rsidTr="57C2B003" w14:paraId="728C6D78" w14:textId="77777777">
      <w:trPr>
        <w:trHeight w:val="300"/>
      </w:trPr>
      <w:tc>
        <w:tcPr>
          <w:tcW w:w="3120" w:type="dxa"/>
        </w:tcPr>
        <w:p w:rsidR="57C2B003" w:rsidP="57C2B003" w:rsidRDefault="57C2B003" w14:paraId="4FBE530A" w14:textId="61DAD8BA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:rsidR="57C2B003" w:rsidP="57C2B003" w:rsidRDefault="57C2B003" w14:paraId="6AC4734A" w14:textId="7EB34474">
          <w:pPr>
            <w:pStyle w:val="Header"/>
            <w:jc w:val="center"/>
          </w:pPr>
        </w:p>
      </w:tc>
      <w:tc>
        <w:tcPr>
          <w:tcW w:w="3120" w:type="dxa"/>
        </w:tcPr>
        <w:p w:rsidR="57C2B003" w:rsidP="57C2B003" w:rsidRDefault="57C2B003" w14:paraId="3E9D9FD8" w14:textId="4AD2A4BF">
          <w:pPr>
            <w:pStyle w:val="Header"/>
            <w:ind w:right="-115"/>
          </w:pPr>
        </w:p>
      </w:tc>
    </w:tr>
  </w:tbl>
  <w:p w:rsidR="57C2B003" w:rsidP="57C2B003" w:rsidRDefault="57C2B003" w14:paraId="751D42F9" w14:textId="3BDB3B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7C2B003" w:rsidTr="57C2B003" w14:paraId="338238DD" w14:textId="77777777">
      <w:trPr>
        <w:trHeight w:val="300"/>
      </w:trPr>
      <w:tc>
        <w:tcPr>
          <w:tcW w:w="3120" w:type="dxa"/>
        </w:tcPr>
        <w:p w:rsidR="57C2B003" w:rsidP="57C2B003" w:rsidRDefault="57C2B003" w14:paraId="4F42F734" w14:textId="1AD1C1CC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:rsidR="57C2B003" w:rsidP="57C2B003" w:rsidRDefault="57C2B003" w14:paraId="5E22D4A8" w14:textId="29E590CE">
          <w:pPr>
            <w:pStyle w:val="Header"/>
            <w:jc w:val="center"/>
          </w:pPr>
        </w:p>
      </w:tc>
      <w:tc>
        <w:tcPr>
          <w:tcW w:w="3120" w:type="dxa"/>
        </w:tcPr>
        <w:p w:rsidR="57C2B003" w:rsidP="57C2B003" w:rsidRDefault="57C2B003" w14:paraId="4F811F36" w14:textId="2BDFDB33">
          <w:pPr>
            <w:pStyle w:val="Header"/>
            <w:ind w:right="-115"/>
          </w:pPr>
        </w:p>
      </w:tc>
    </w:tr>
  </w:tbl>
  <w:p w:rsidR="57C2B003" w:rsidP="57C2B003" w:rsidRDefault="57C2B003" w14:paraId="6AB9F9B2" w14:textId="67B3DE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D2A2F" w:rsidRDefault="00ED2A2F" w14:paraId="05F9B690" w14:textId="77777777">
      <w:pPr>
        <w:spacing w:line="240" w:lineRule="auto"/>
      </w:pPr>
      <w:r>
        <w:separator/>
      </w:r>
    </w:p>
  </w:footnote>
  <w:footnote w:type="continuationSeparator" w:id="0">
    <w:p w:rsidR="00ED2A2F" w:rsidRDefault="00ED2A2F" w14:paraId="64B63B1F" w14:textId="77777777">
      <w:pPr>
        <w:spacing w:line="240" w:lineRule="auto"/>
      </w:pPr>
      <w:r>
        <w:continuationSeparator/>
      </w:r>
    </w:p>
  </w:footnote>
  <w:footnote w:type="continuationNotice" w:id="1">
    <w:p w:rsidR="00ED2A2F" w:rsidRDefault="00ED2A2F" w14:paraId="2C535CD3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614DD" w:rsidRDefault="00B05BC7" w14:paraId="0CE50C42" w14:textId="77777777">
    <w:pPr>
      <w:pStyle w:val="Header"/>
    </w:pPr>
    <w:sdt>
      <w:sdtPr>
        <w:alias w:val="Last Name:"/>
        <w:tag w:val="Last Name:"/>
        <w:id w:val="343136273"/>
        <w:placeholder>
          <w:docPart w:val="EBB6CBE79F634BB38C4CABC056A0C88B"/>
        </w:placeholder>
        <w:temporary/>
        <w:showingPlcHdr/>
        <w15:appearance w15:val="hidden"/>
      </w:sdtPr>
      <w:sdtContent>
        <w:r w:rsidR="00F9444C">
          <w:t>Last Name</w:t>
        </w:r>
      </w:sdtContent>
    </w:sdt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73B4F61E" w:rsidP="73B4F61E" w:rsidRDefault="73B4F61E" w14:paraId="6A06FFD3" w14:textId="575F9AF4">
    <w:pPr>
      <w:pStyle w:val="NoSpacing"/>
    </w:pPr>
    <w:r w:rsidR="73B4F61E">
      <w:rPr/>
      <w:t>Team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7">
    <w:nsid w:val="60a449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6">
    <w:nsid w:val="520754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25">
    <w:nsid w:val="1685dd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7f1dc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A3F6489"/>
    <w:multiLevelType w:val="hybridMultilevel"/>
    <w:tmpl w:val="6DE6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462788"/>
    <w:multiLevelType w:val="hybridMultilevel"/>
    <w:tmpl w:val="DAC68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B1B5787"/>
    <w:multiLevelType w:val="multilevel"/>
    <w:tmpl w:val="4572ABF8"/>
    <w:numStyleLink w:val="MLAOutline"/>
  </w:abstractNum>
  <w:abstractNum w:abstractNumId="21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1" w16cid:durableId="2000424184">
    <w:abstractNumId w:val="9"/>
  </w:num>
  <w:num w:numId="2" w16cid:durableId="628978739">
    <w:abstractNumId w:val="7"/>
  </w:num>
  <w:num w:numId="3" w16cid:durableId="980110124">
    <w:abstractNumId w:val="6"/>
  </w:num>
  <w:num w:numId="4" w16cid:durableId="1662807419">
    <w:abstractNumId w:val="5"/>
  </w:num>
  <w:num w:numId="5" w16cid:durableId="1525752813">
    <w:abstractNumId w:val="4"/>
  </w:num>
  <w:num w:numId="6" w16cid:durableId="2101559608">
    <w:abstractNumId w:val="8"/>
  </w:num>
  <w:num w:numId="7" w16cid:durableId="1714231131">
    <w:abstractNumId w:val="3"/>
  </w:num>
  <w:num w:numId="8" w16cid:durableId="1304313820">
    <w:abstractNumId w:val="2"/>
  </w:num>
  <w:num w:numId="9" w16cid:durableId="1367098851">
    <w:abstractNumId w:val="1"/>
  </w:num>
  <w:num w:numId="10" w16cid:durableId="782578214">
    <w:abstractNumId w:val="0"/>
  </w:num>
  <w:num w:numId="11" w16cid:durableId="493691389">
    <w:abstractNumId w:val="12"/>
  </w:num>
  <w:num w:numId="12" w16cid:durableId="1854345115">
    <w:abstractNumId w:val="19"/>
  </w:num>
  <w:num w:numId="13" w16cid:durableId="190076478">
    <w:abstractNumId w:val="20"/>
  </w:num>
  <w:num w:numId="14" w16cid:durableId="1339192073">
    <w:abstractNumId w:val="15"/>
  </w:num>
  <w:num w:numId="15" w16cid:durableId="1668513636">
    <w:abstractNumId w:val="22"/>
  </w:num>
  <w:num w:numId="16" w16cid:durableId="743916551">
    <w:abstractNumId w:val="18"/>
  </w:num>
  <w:num w:numId="17" w16cid:durableId="1262105485">
    <w:abstractNumId w:val="11"/>
  </w:num>
  <w:num w:numId="18" w16cid:durableId="223294388">
    <w:abstractNumId w:val="10"/>
  </w:num>
  <w:num w:numId="19" w16cid:durableId="300380912">
    <w:abstractNumId w:val="17"/>
  </w:num>
  <w:num w:numId="20" w16cid:durableId="1451508653">
    <w:abstractNumId w:val="23"/>
  </w:num>
  <w:num w:numId="21" w16cid:durableId="29495138">
    <w:abstractNumId w:val="14"/>
  </w:num>
  <w:num w:numId="22" w16cid:durableId="595212713">
    <w:abstractNumId w:val="21"/>
  </w:num>
  <w:num w:numId="23" w16cid:durableId="1512182395">
    <w:abstractNumId w:val="13"/>
  </w:num>
  <w:num w:numId="24" w16cid:durableId="1747417448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41"/>
    <w:rsid w:val="000111F7"/>
    <w:rsid w:val="00040CBB"/>
    <w:rsid w:val="000442A5"/>
    <w:rsid w:val="0006339B"/>
    <w:rsid w:val="00063B8B"/>
    <w:rsid w:val="00081FC2"/>
    <w:rsid w:val="000B78C8"/>
    <w:rsid w:val="000E0D0D"/>
    <w:rsid w:val="00102EB0"/>
    <w:rsid w:val="001365EC"/>
    <w:rsid w:val="001463B2"/>
    <w:rsid w:val="00181024"/>
    <w:rsid w:val="001D093F"/>
    <w:rsid w:val="001D2FD4"/>
    <w:rsid w:val="001F62C0"/>
    <w:rsid w:val="00245E02"/>
    <w:rsid w:val="00254D67"/>
    <w:rsid w:val="002556E5"/>
    <w:rsid w:val="00271DC2"/>
    <w:rsid w:val="002A46E9"/>
    <w:rsid w:val="00325D5A"/>
    <w:rsid w:val="00342D0C"/>
    <w:rsid w:val="0035296F"/>
    <w:rsid w:val="00353B66"/>
    <w:rsid w:val="004170D9"/>
    <w:rsid w:val="0045695D"/>
    <w:rsid w:val="00461993"/>
    <w:rsid w:val="004629FE"/>
    <w:rsid w:val="00476E80"/>
    <w:rsid w:val="004A2675"/>
    <w:rsid w:val="004F7139"/>
    <w:rsid w:val="0055492E"/>
    <w:rsid w:val="005D3041"/>
    <w:rsid w:val="005E25F4"/>
    <w:rsid w:val="005F6756"/>
    <w:rsid w:val="0060375D"/>
    <w:rsid w:val="0061567F"/>
    <w:rsid w:val="00691EC1"/>
    <w:rsid w:val="00787485"/>
    <w:rsid w:val="007C53FB"/>
    <w:rsid w:val="00811652"/>
    <w:rsid w:val="008445EE"/>
    <w:rsid w:val="008516AD"/>
    <w:rsid w:val="0089280E"/>
    <w:rsid w:val="008B7D18"/>
    <w:rsid w:val="008F1F97"/>
    <w:rsid w:val="008F4052"/>
    <w:rsid w:val="00916C32"/>
    <w:rsid w:val="00923EA4"/>
    <w:rsid w:val="009D0B1B"/>
    <w:rsid w:val="009D4EB3"/>
    <w:rsid w:val="00A31125"/>
    <w:rsid w:val="00AA5CF2"/>
    <w:rsid w:val="00AF0378"/>
    <w:rsid w:val="00B01550"/>
    <w:rsid w:val="00B05BC7"/>
    <w:rsid w:val="00B13D1B"/>
    <w:rsid w:val="00B17D69"/>
    <w:rsid w:val="00B818DF"/>
    <w:rsid w:val="00BB1E3A"/>
    <w:rsid w:val="00BC706F"/>
    <w:rsid w:val="00BE4617"/>
    <w:rsid w:val="00BF7252"/>
    <w:rsid w:val="00C91F14"/>
    <w:rsid w:val="00CB0BF3"/>
    <w:rsid w:val="00CB143C"/>
    <w:rsid w:val="00D52117"/>
    <w:rsid w:val="00DB0D39"/>
    <w:rsid w:val="00DC7ABE"/>
    <w:rsid w:val="00E14005"/>
    <w:rsid w:val="00E251DB"/>
    <w:rsid w:val="00E614DD"/>
    <w:rsid w:val="00ED2A2F"/>
    <w:rsid w:val="00F16993"/>
    <w:rsid w:val="00F31D85"/>
    <w:rsid w:val="00F64EA0"/>
    <w:rsid w:val="00F818B3"/>
    <w:rsid w:val="00F828A6"/>
    <w:rsid w:val="00F9444C"/>
    <w:rsid w:val="0D770A00"/>
    <w:rsid w:val="1257E761"/>
    <w:rsid w:val="17D10A7D"/>
    <w:rsid w:val="1B08E296"/>
    <w:rsid w:val="1EE508B7"/>
    <w:rsid w:val="20D23BD5"/>
    <w:rsid w:val="25E4775E"/>
    <w:rsid w:val="27075770"/>
    <w:rsid w:val="285F0F97"/>
    <w:rsid w:val="28C95F18"/>
    <w:rsid w:val="32218914"/>
    <w:rsid w:val="3FFA51FD"/>
    <w:rsid w:val="4983C7CF"/>
    <w:rsid w:val="57C2B003"/>
    <w:rsid w:val="5E7417B8"/>
    <w:rsid w:val="62952995"/>
    <w:rsid w:val="64CED73B"/>
    <w:rsid w:val="6A0BEFDC"/>
    <w:rsid w:val="6B1FA2D3"/>
    <w:rsid w:val="6C138D97"/>
    <w:rsid w:val="6FF91076"/>
    <w:rsid w:val="701BC47D"/>
    <w:rsid w:val="737BBF44"/>
    <w:rsid w:val="73B4F61E"/>
    <w:rsid w:val="74F00D83"/>
    <w:rsid w:val="7BE6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7EB80C"/>
  <w15:chartTrackingRefBased/>
  <w15:docId w15:val="{C050B118-2BD3-42E9-AE70-CD5B99677B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hAnsiTheme="majorHAnsi" w:eastAsiaTheme="majorEastAsia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hAnsiTheme="majorHAnsi" w:eastAsiaTheme="majorEastAsia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hAnsiTheme="majorHAnsi" w:eastAsiaTheme="majorEastAsia" w:cstheme="majorBid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color="595959" w:themeColor="text1" w:themeTint="A6" w:sz="2" w:space="10" w:shadow="1"/>
        <w:left w:val="single" w:color="595959" w:themeColor="text1" w:themeTint="A6" w:sz="2" w:space="10" w:shadow="1"/>
        <w:bottom w:val="single" w:color="595959" w:themeColor="text1" w:themeTint="A6" w:sz="2" w:space="10" w:shadow="1"/>
        <w:right w:val="single" w:color="595959" w:themeColor="text1" w:themeTint="A6" w:sz="2" w:space="10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styleId="BodyTextChar" w:customStyle="1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styleId="BodyText2Char" w:customStyle="1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styleId="ClosingChar" w:customStyle="1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styleId="DateChar" w:customStyle="1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styleId="EndnoteTextChar" w:customStyle="1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hAnsiTheme="majorHAnsi" w:eastAsiaTheme="majorEastAsia" w:cstheme="majorBidi"/>
      <w:sz w:val="22"/>
      <w:szCs w:val="20"/>
    </w:rPr>
  </w:style>
  <w:style w:type="paragraph" w:styleId="TableTitle" w:customStyle="1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styleId="FootnoteTextChar" w:customStyle="1">
    <w:name w:val="Footnote Text Char"/>
    <w:basedOn w:val="DefaultParagraphFont"/>
    <w:link w:val="FootnoteText"/>
    <w:uiPriority w:val="99"/>
    <w:semiHidden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Pr>
      <w:rFonts w:asciiTheme="majorHAnsi" w:hAnsiTheme="majorHAnsi" w:eastAsiaTheme="majorEastAsia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styleId="QuoteChar" w:customStyle="1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styleId="SalutationChar" w:customStyle="1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styleId="SignatureChar" w:customStyle="1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hAnsiTheme="majorHAnsi" w:eastAsiaTheme="majorEastAsia" w:cstheme="majorBidi"/>
      <w:kern w:val="28"/>
    </w:rPr>
  </w:style>
  <w:style w:type="character" w:styleId="TitleChar" w:customStyle="1">
    <w:name w:val="Title Char"/>
    <w:basedOn w:val="DefaultParagraphFont"/>
    <w:link w:val="Title"/>
    <w:uiPriority w:val="1"/>
    <w:rsid w:val="001463B2"/>
    <w:rPr>
      <w:rFonts w:asciiTheme="majorHAnsi" w:hAnsiTheme="majorHAnsi" w:eastAsiaTheme="majorEastAsia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MLAresearchpapertable" w:customStyle="1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color="auto" w:sz="4" w:space="0"/>
        <w:bottom w:val="single" w:color="auto" w:sz="4" w:space="0"/>
      </w:tblBorders>
      <w:tblCellMar>
        <w:left w:w="0" w:type="dxa"/>
        <w:right w:w="0" w:type="dxa"/>
      </w:tblCellMar>
    </w:tblPr>
    <w:tblStylePr w:type="firstRow">
      <w:pPr>
        <w:wordWrap/>
        <w:spacing w:before="240" w:beforeLines="0" w:beforeAutospacing="0" w:after="0" w:afterLines="0" w:afterAutospacing="0"/>
      </w:pPr>
      <w:tblPr/>
      <w:tcPr>
        <w:tcBorders>
          <w:top w:val="single" w:color="auto" w:sz="4" w:space="0"/>
          <w:left w:val="nil"/>
          <w:bottom w:val="single" w:color="auto" w:sz="4" w:space="0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styleId="TableSource" w:customStyle="1">
    <w:name w:val="Table Source"/>
    <w:basedOn w:val="TableTitle"/>
    <w:next w:val="Normal"/>
    <w:uiPriority w:val="5"/>
    <w:qFormat/>
    <w:pPr>
      <w:spacing w:before="240"/>
    </w:pPr>
  </w:style>
  <w:style w:type="paragraph" w:styleId="TableNote" w:customStyle="1">
    <w:name w:val="Table Note"/>
    <w:basedOn w:val="Normal"/>
    <w:uiPriority w:val="6"/>
    <w:qFormat/>
    <w:pPr>
      <w:numPr>
        <w:numId w:val="11"/>
      </w:numPr>
    </w:pPr>
  </w:style>
  <w:style w:type="paragraph" w:styleId="SectionTitle" w:customStyle="1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styleId="MLAOutline" w:customStyle="1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color="595959" w:themeColor="text1" w:themeTint="A6" w:sz="4" w:space="10"/>
        <w:bottom w:val="single" w:color="595959" w:themeColor="text1" w:themeTint="A6" w:sz="4" w:space="10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dp\AppData\Roaming\Microsoft\Templates\MLA%20style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BB6CBE79F634BB38C4CABC056A0C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1BACF-0966-40E3-8DAF-89870E1A41BD}"/>
      </w:docPartPr>
      <w:docPartBody>
        <w:p xmlns:wp14="http://schemas.microsoft.com/office/word/2010/wordml" w:rsidR="00D8486F" w:rsidP="00D8486F" w:rsidRDefault="00D8486F" w14:paraId="59AD10AE" wp14:textId="77777777">
          <w:pPr>
            <w:pStyle w:val="EBB6CBE79F634BB38C4CABC056A0C88B"/>
          </w:pPr>
          <w:r>
            <w:t>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6F"/>
    <w:rsid w:val="00181024"/>
    <w:rsid w:val="002556E5"/>
    <w:rsid w:val="00275C4E"/>
    <w:rsid w:val="00A93B48"/>
    <w:rsid w:val="00BF7252"/>
    <w:rsid w:val="00D8486F"/>
    <w:rsid w:val="00F2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8"/>
    <w:qFormat/>
    <w:rPr>
      <w:i/>
      <w:iCs/>
    </w:rPr>
  </w:style>
  <w:style w:type="paragraph" w:customStyle="1" w:styleId="71D655502C194AD1B433601608FF468A">
    <w:name w:val="71D655502C194AD1B433601608FF468A"/>
  </w:style>
  <w:style w:type="paragraph" w:customStyle="1" w:styleId="EBB6CBE79F634BB38C4CABC056A0C88B">
    <w:name w:val="EBB6CBE79F634BB38C4CABC056A0C88B"/>
    <w:rsid w:val="00D848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MLA%20style%20paper.dotx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julian canyon</dc:creator>
  <keywords/>
  <dc:description/>
  <lastModifiedBy>Guest User</lastModifiedBy>
  <revision>17</revision>
  <dcterms:created xsi:type="dcterms:W3CDTF">2025-01-17T01:36:00.0000000Z</dcterms:created>
  <dcterms:modified xsi:type="dcterms:W3CDTF">2025-02-07T01:54:48.2026632Z</dcterms:modified>
  <version/>
</coreProperties>
</file>